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/>
          <w:color w:val="0F6FC6" w:themeColor="accent1"/>
          <w:sz w:val="24"/>
          <w:lang w:val="es-CL" w:eastAsia="ja-JP"/>
        </w:rPr>
        <w:id w:val="-1075433440"/>
        <w:docPartObj>
          <w:docPartGallery w:val="Cover Pages"/>
          <w:docPartUnique/>
        </w:docPartObj>
      </w:sdtPr>
      <w:sdtEndPr>
        <w:rPr>
          <w:rFonts w:asciiTheme="majorHAnsi" w:hAnsiTheme="majorHAnsi"/>
          <w:caps/>
          <w:sz w:val="72"/>
          <w:szCs w:val="72"/>
        </w:rPr>
      </w:sdtEndPr>
      <w:sdtContent>
        <w:p w:rsidR="001131E1" w:rsidRPr="001131E1" w:rsidRDefault="001131E1">
          <w:pPr>
            <w:pStyle w:val="Sinespaciado"/>
            <w:spacing w:before="1540" w:after="240"/>
            <w:jc w:val="center"/>
            <w:rPr>
              <w:color w:val="0F6FC6" w:themeColor="accent1"/>
              <w:lang w:val="es-CL"/>
            </w:rPr>
          </w:pPr>
          <w:r>
            <w:rPr>
              <w:rFonts w:asciiTheme="majorHAnsi" w:hAnsiTheme="majorHAnsi"/>
              <w:caps/>
              <w:noProof/>
              <w:color w:val="0F6FC6" w:themeColor="accent1"/>
              <w:sz w:val="72"/>
              <w:szCs w:val="72"/>
              <w:lang w:val="es-CL" w:eastAsia="es-CL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topMargin">
                  <wp:align>bottom</wp:align>
                </wp:positionV>
                <wp:extent cx="1774190" cy="567055"/>
                <wp:effectExtent l="0" t="0" r="0" b="4445"/>
                <wp:wrapThrough wrapText="bothSides">
                  <wp:wrapPolygon edited="0">
                    <wp:start x="232" y="0"/>
                    <wp:lineTo x="0" y="5080"/>
                    <wp:lineTo x="0" y="15239"/>
                    <wp:lineTo x="928" y="21044"/>
                    <wp:lineTo x="3479" y="21044"/>
                    <wp:lineTo x="21337" y="13787"/>
                    <wp:lineTo x="21337" y="8708"/>
                    <wp:lineTo x="3943" y="0"/>
                    <wp:lineTo x="232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bb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4190" cy="567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1131E1">
            <w:rPr>
              <w:noProof/>
              <w:color w:val="0F6FC6" w:themeColor="accent1"/>
              <w:lang w:val="es-CL" w:eastAsia="es-CL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F22F0" w:rsidRDefault="00200432">
          <w:pPr>
            <w:pStyle w:val="Sinespaciado"/>
            <w:jc w:val="center"/>
            <w:rPr>
              <w:rFonts w:asciiTheme="majorHAnsi" w:eastAsiaTheme="majorEastAsia" w:hAnsiTheme="majorHAnsi" w:cstheme="majorBidi"/>
              <w:caps/>
              <w:color w:val="0F6FC6" w:themeColor="accent1"/>
              <w:sz w:val="72"/>
              <w:szCs w:val="72"/>
              <w:lang w:val="es-CL"/>
            </w:rPr>
          </w:pPr>
          <w:r>
            <w:rPr>
              <w:rFonts w:asciiTheme="majorHAnsi" w:eastAsiaTheme="majorEastAsia" w:hAnsiTheme="majorHAnsi" w:cstheme="majorBidi"/>
              <w:caps/>
              <w:color w:val="0F6FC6" w:themeColor="accent1"/>
              <w:sz w:val="72"/>
              <w:szCs w:val="72"/>
              <w:lang w:val="es-CL"/>
            </w:rPr>
            <w:t>Minutas</w:t>
          </w:r>
        </w:p>
        <w:p w:rsidR="001131E1" w:rsidRPr="001131E1" w:rsidRDefault="001131E1">
          <w:pPr>
            <w:pStyle w:val="Sinespaciado"/>
            <w:spacing w:before="480"/>
            <w:jc w:val="center"/>
            <w:rPr>
              <w:color w:val="0F6FC6" w:themeColor="accent1"/>
              <w:lang w:val="es-CL"/>
            </w:rPr>
          </w:pPr>
          <w:r w:rsidRPr="001131E1">
            <w:rPr>
              <w:noProof/>
              <w:color w:val="0F6FC6" w:themeColor="accent1"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F6FC6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-209493275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14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D56DD" w:rsidRPr="00BF22F0" w:rsidRDefault="008D56DD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F6FC6" w:themeColor="accent1"/>
                                        <w:sz w:val="28"/>
                                        <w:szCs w:val="28"/>
                                        <w:lang w:val="es-C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F6FC6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14 de octubre de 2019</w:t>
                                    </w:r>
                                  </w:p>
                                </w:sdtContent>
                              </w:sdt>
                              <w:p w:rsidR="008D56DD" w:rsidRPr="001131E1" w:rsidRDefault="00E45FB9">
                                <w:pPr>
                                  <w:pStyle w:val="Sinespaciado"/>
                                  <w:jc w:val="center"/>
                                  <w:rPr>
                                    <w:color w:val="0F6FC6" w:themeColor="accent1"/>
                                    <w:lang w:val="es-CL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  <w:lang w:val="es-CL"/>
                                    </w:rPr>
                                    <w:alias w:val="Compañía"/>
                                    <w:tag w:val=""/>
                                    <w:id w:val="150709365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D56DD" w:rsidRPr="0061782F">
                                      <w:rPr>
                                        <w:color w:val="0F6FC6" w:themeColor="accent1"/>
                                        <w:lang w:val="es-CL"/>
                                      </w:rPr>
                                      <w:t xml:space="preserve">Integrantes: Sebastián Fredes – Dariel Serrano – Marco Mena </w:t>
                                    </w:r>
                                    <w:r w:rsidR="008D56DD">
                                      <w:rPr>
                                        <w:color w:val="0F6FC6" w:themeColor="accent1"/>
                                        <w:lang w:val="es-CL"/>
                                      </w:rPr>
                                      <w:t>– Nelson Domínguez</w:t>
                                    </w:r>
                                    <w:r w:rsidR="008D56DD" w:rsidRPr="0061782F">
                                      <w:rPr>
                                        <w:color w:val="0F6FC6" w:themeColor="accent1"/>
                                        <w:lang w:val="es-CL"/>
                                      </w:rPr>
                                      <w:t xml:space="preserve">                                                        Oscar Caro – José Astudillo – Ignacio Jara</w:t>
                                    </w:r>
                                  </w:sdtContent>
                                </w:sdt>
                              </w:p>
                              <w:p w:rsidR="008D56DD" w:rsidRDefault="00E45FB9">
                                <w:pPr>
                                  <w:pStyle w:val="Sinespaciado"/>
                                  <w:jc w:val="center"/>
                                  <w:rPr>
                                    <w:color w:val="0F6FC6" w:themeColor="accent1"/>
                                    <w:lang w:val="es-CL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  <w:lang w:val="es-CL"/>
                                    </w:rPr>
                                    <w:alias w:val="Dirección"/>
                                    <w:tag w:val=""/>
                                    <w:id w:val="207154161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D56DD" w:rsidRPr="001131E1">
                                      <w:rPr>
                                        <w:color w:val="0F6FC6" w:themeColor="accent1"/>
                                        <w:lang w:val="es-CL"/>
                                      </w:rPr>
                                      <w:t xml:space="preserve">Profesor: </w:t>
                                    </w:r>
                                    <w:r w:rsidR="008D56DD">
                                      <w:rPr>
                                        <w:color w:val="0F6FC6" w:themeColor="accent1"/>
                                        <w:lang w:val="es-CL"/>
                                      </w:rPr>
                                      <w:t>Pedro Campos</w:t>
                                    </w:r>
                                  </w:sdtContent>
                                </w:sdt>
                              </w:p>
                              <w:p w:rsidR="008D56DD" w:rsidRPr="001131E1" w:rsidRDefault="008D56DD">
                                <w:pPr>
                                  <w:pStyle w:val="Sinespaciado"/>
                                  <w:jc w:val="center"/>
                                  <w:rPr>
                                    <w:color w:val="0F6FC6" w:themeColor="accent1"/>
                                    <w:lang w:val="es-CL"/>
                                  </w:rPr>
                                </w:pPr>
                                <w:r>
                                  <w:rPr>
                                    <w:color w:val="0F6FC6" w:themeColor="accent1"/>
                                    <w:lang w:val="es-CL"/>
                                  </w:rPr>
                                  <w:t xml:space="preserve">Asignatura: Ingeniería de Software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F6FC6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-209493275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1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D56DD" w:rsidRPr="00BF22F0" w:rsidRDefault="008D56DD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0F6FC6" w:themeColor="accent1"/>
                                  <w:sz w:val="28"/>
                                  <w:szCs w:val="28"/>
                                  <w:lang w:val="es-CL"/>
                                </w:rPr>
                              </w:pPr>
                              <w:r>
                                <w:rPr>
                                  <w:caps/>
                                  <w:color w:val="0F6FC6" w:themeColor="accent1"/>
                                  <w:sz w:val="28"/>
                                  <w:szCs w:val="28"/>
                                  <w:lang w:val="es-ES"/>
                                </w:rPr>
                                <w:t>14 de octubre de 2019</w:t>
                              </w:r>
                            </w:p>
                          </w:sdtContent>
                        </w:sdt>
                        <w:p w:rsidR="008D56DD" w:rsidRPr="001131E1" w:rsidRDefault="008D56DD">
                          <w:pPr>
                            <w:pStyle w:val="Sinespaciado"/>
                            <w:jc w:val="center"/>
                            <w:rPr>
                              <w:color w:val="0F6FC6" w:themeColor="accent1"/>
                              <w:lang w:val="es-CL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  <w:lang w:val="es-CL"/>
                              </w:rPr>
                              <w:alias w:val="Compañía"/>
                              <w:tag w:val=""/>
                              <w:id w:val="150709365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61782F">
                                <w:rPr>
                                  <w:color w:val="0F6FC6" w:themeColor="accent1"/>
                                  <w:lang w:val="es-CL"/>
                                </w:rPr>
                                <w:t xml:space="preserve">Integrantes: Sebastián Fredes – Dariel Serrano – Marco Mena </w:t>
                              </w:r>
                              <w:r>
                                <w:rPr>
                                  <w:color w:val="0F6FC6" w:themeColor="accent1"/>
                                  <w:lang w:val="es-CL"/>
                                </w:rPr>
                                <w:t>– Nelson Domínguez</w:t>
                              </w:r>
                              <w:r w:rsidRPr="0061782F">
                                <w:rPr>
                                  <w:color w:val="0F6FC6" w:themeColor="accent1"/>
                                  <w:lang w:val="es-CL"/>
                                </w:rPr>
                                <w:t xml:space="preserve">                                                        Oscar Caro – José Astudillo – Ignacio Jara</w:t>
                              </w:r>
                            </w:sdtContent>
                          </w:sdt>
                        </w:p>
                        <w:p w:rsidR="008D56DD" w:rsidRDefault="008D56DD">
                          <w:pPr>
                            <w:pStyle w:val="Sinespaciado"/>
                            <w:jc w:val="center"/>
                            <w:rPr>
                              <w:color w:val="0F6FC6" w:themeColor="accent1"/>
                              <w:lang w:val="es-CL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  <w:lang w:val="es-CL"/>
                              </w:rPr>
                              <w:alias w:val="Dirección"/>
                              <w:tag w:val=""/>
                              <w:id w:val="207154161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1131E1">
                                <w:rPr>
                                  <w:color w:val="0F6FC6" w:themeColor="accent1"/>
                                  <w:lang w:val="es-CL"/>
                                </w:rPr>
                                <w:t xml:space="preserve">Profesor: </w:t>
                              </w:r>
                              <w:r>
                                <w:rPr>
                                  <w:color w:val="0F6FC6" w:themeColor="accent1"/>
                                  <w:lang w:val="es-CL"/>
                                </w:rPr>
                                <w:t>Pedro Campos</w:t>
                              </w:r>
                            </w:sdtContent>
                          </w:sdt>
                        </w:p>
                        <w:p w:rsidR="008D56DD" w:rsidRPr="001131E1" w:rsidRDefault="008D56DD">
                          <w:pPr>
                            <w:pStyle w:val="Sinespaciado"/>
                            <w:jc w:val="center"/>
                            <w:rPr>
                              <w:color w:val="0F6FC6" w:themeColor="accent1"/>
                              <w:lang w:val="es-CL"/>
                            </w:rPr>
                          </w:pPr>
                          <w:r>
                            <w:rPr>
                              <w:color w:val="0F6FC6" w:themeColor="accent1"/>
                              <w:lang w:val="es-CL"/>
                            </w:rPr>
                            <w:t xml:space="preserve">Asignatura: Ingeniería de Software 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1131E1">
            <w:rPr>
              <w:noProof/>
              <w:color w:val="0F6FC6" w:themeColor="accent1"/>
              <w:lang w:val="es-CL" w:eastAsia="es-CL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131E1" w:rsidRDefault="001131E1">
          <w:pPr>
            <w:spacing w:before="0" w:after="160" w:line="259" w:lineRule="auto"/>
            <w:jc w:val="left"/>
            <w:rPr>
              <w:rFonts w:asciiTheme="majorHAnsi" w:eastAsiaTheme="majorEastAsia" w:hAnsiTheme="majorHAnsi" w:cstheme="majorBidi"/>
              <w:caps/>
              <w:color w:val="0F6FC6" w:themeColor="accent1"/>
              <w:sz w:val="72"/>
              <w:szCs w:val="72"/>
              <w:lang w:val="en-US" w:eastAsia="en-US"/>
            </w:rPr>
          </w:pPr>
          <w:r w:rsidRPr="001131E1">
            <w:rPr>
              <w:rFonts w:asciiTheme="majorHAnsi" w:hAnsiTheme="majorHAnsi"/>
              <w:caps/>
              <w:color w:val="0F6FC6" w:themeColor="accent1"/>
              <w:sz w:val="72"/>
              <w:szCs w:val="72"/>
              <w:lang w:eastAsia="en-US"/>
            </w:rPr>
            <w:br w:type="page"/>
          </w:r>
        </w:p>
      </w:sdtContent>
    </w:sdt>
    <w:p w:rsidR="0032203C" w:rsidRDefault="0032203C">
      <w:pPr>
        <w:spacing w:before="0" w:after="160" w:line="259" w:lineRule="auto"/>
        <w:jc w:val="left"/>
        <w:rPr>
          <w:lang w:eastAsia="es-CL"/>
        </w:rPr>
      </w:pPr>
    </w:p>
    <w:p w:rsidR="00186A20" w:rsidRDefault="009E4456" w:rsidP="00186A20">
      <w:pPr>
        <w:rPr>
          <w:noProof/>
          <w:lang w:eastAsia="es-CL"/>
        </w:rPr>
      </w:pPr>
      <w:r>
        <w:rPr>
          <w:noProof/>
          <w:lang w:eastAsia="es-C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-10754</wp:posOffset>
            </wp:positionH>
            <wp:positionV relativeFrom="page">
              <wp:posOffset>1170940</wp:posOffset>
            </wp:positionV>
            <wp:extent cx="5510151" cy="7535316"/>
            <wp:effectExtent l="0" t="0" r="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151" cy="753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4B22" w:rsidRDefault="004D4B22" w:rsidP="00186A20">
      <w:pPr>
        <w:rPr>
          <w:noProof/>
          <w:lang w:eastAsia="es-CL"/>
        </w:rPr>
      </w:pPr>
    </w:p>
    <w:p w:rsidR="004D4B22" w:rsidRDefault="004D4B22" w:rsidP="00186A20">
      <w:pPr>
        <w:rPr>
          <w:noProof/>
          <w:lang w:eastAsia="es-CL"/>
        </w:rPr>
      </w:pPr>
    </w:p>
    <w:p w:rsidR="004D4B22" w:rsidRDefault="004D4B22" w:rsidP="00186A20">
      <w:pPr>
        <w:rPr>
          <w:noProof/>
          <w:lang w:eastAsia="es-CL"/>
        </w:rPr>
      </w:pPr>
    </w:p>
    <w:p w:rsidR="004D4B22" w:rsidRDefault="004D4B22">
      <w:pPr>
        <w:spacing w:before="0" w:after="160" w:line="259" w:lineRule="auto"/>
        <w:jc w:val="left"/>
        <w:rPr>
          <w:noProof/>
          <w:lang w:eastAsia="es-CL"/>
        </w:rPr>
      </w:pPr>
      <w:r>
        <w:rPr>
          <w:noProof/>
          <w:lang w:eastAsia="es-CL"/>
        </w:rPr>
        <w:br w:type="page"/>
      </w:r>
    </w:p>
    <w:p w:rsidR="004D4B22" w:rsidRDefault="00444593" w:rsidP="00186A20">
      <w:pPr>
        <w:rPr>
          <w:noProof/>
          <w:lang w:eastAsia="es-CL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130819</wp:posOffset>
            </wp:positionH>
            <wp:positionV relativeFrom="page">
              <wp:posOffset>1123836</wp:posOffset>
            </wp:positionV>
            <wp:extent cx="5332021" cy="7591702"/>
            <wp:effectExtent l="0" t="0" r="254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21" cy="759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4B22" w:rsidRDefault="004D4B22" w:rsidP="00186A20">
      <w:pPr>
        <w:rPr>
          <w:noProof/>
          <w:lang w:eastAsia="es-CL"/>
        </w:rPr>
      </w:pPr>
    </w:p>
    <w:p w:rsidR="004D4B22" w:rsidRDefault="004D4B22" w:rsidP="00186A20">
      <w:pPr>
        <w:rPr>
          <w:noProof/>
          <w:lang w:eastAsia="es-CL"/>
        </w:rPr>
      </w:pPr>
    </w:p>
    <w:p w:rsidR="004D4B22" w:rsidRDefault="004D4B22">
      <w:pPr>
        <w:spacing w:before="0" w:after="160" w:line="259" w:lineRule="auto"/>
        <w:jc w:val="left"/>
        <w:rPr>
          <w:noProof/>
          <w:lang w:eastAsia="es-CL"/>
        </w:rPr>
      </w:pPr>
      <w:r>
        <w:rPr>
          <w:noProof/>
          <w:lang w:eastAsia="es-CL"/>
        </w:rPr>
        <w:br w:type="page"/>
      </w:r>
    </w:p>
    <w:p w:rsidR="004D4B22" w:rsidRDefault="00444593" w:rsidP="00186A20">
      <w:pPr>
        <w:rPr>
          <w:noProof/>
          <w:lang w:eastAsia="es-CL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130942</wp:posOffset>
            </wp:positionH>
            <wp:positionV relativeFrom="page">
              <wp:posOffset>1158875</wp:posOffset>
            </wp:positionV>
            <wp:extent cx="5450774" cy="7458784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774" cy="745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4B22" w:rsidRDefault="004D4B22" w:rsidP="00186A20">
      <w:pPr>
        <w:rPr>
          <w:noProof/>
          <w:lang w:eastAsia="es-CL"/>
        </w:rPr>
      </w:pPr>
    </w:p>
    <w:p w:rsidR="004D4B22" w:rsidRDefault="004D4B22" w:rsidP="00186A20">
      <w:pPr>
        <w:rPr>
          <w:noProof/>
          <w:lang w:eastAsia="es-CL"/>
        </w:rPr>
      </w:pPr>
    </w:p>
    <w:p w:rsidR="004D4B22" w:rsidRDefault="004D4B22">
      <w:pPr>
        <w:spacing w:before="0" w:after="160" w:line="259" w:lineRule="auto"/>
        <w:jc w:val="left"/>
        <w:rPr>
          <w:noProof/>
          <w:lang w:eastAsia="es-CL"/>
        </w:rPr>
      </w:pPr>
      <w:r>
        <w:rPr>
          <w:noProof/>
          <w:lang w:eastAsia="es-CL"/>
        </w:rPr>
        <w:br w:type="page"/>
      </w:r>
    </w:p>
    <w:p w:rsidR="004D4B22" w:rsidRDefault="00444593" w:rsidP="00186A20">
      <w:pPr>
        <w:rPr>
          <w:noProof/>
          <w:lang w:eastAsia="es-CL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190896</wp:posOffset>
            </wp:positionH>
            <wp:positionV relativeFrom="page">
              <wp:posOffset>1229748</wp:posOffset>
            </wp:positionV>
            <wp:extent cx="5522026" cy="7444126"/>
            <wp:effectExtent l="0" t="0" r="2540" b="444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026" cy="744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4B22" w:rsidRDefault="004D4B22" w:rsidP="00186A20">
      <w:pPr>
        <w:rPr>
          <w:noProof/>
          <w:lang w:eastAsia="es-CL"/>
        </w:rPr>
      </w:pPr>
    </w:p>
    <w:p w:rsidR="004D4B22" w:rsidRDefault="004D4B22" w:rsidP="00186A20">
      <w:pPr>
        <w:rPr>
          <w:noProof/>
          <w:lang w:eastAsia="es-CL"/>
        </w:rPr>
      </w:pPr>
    </w:p>
    <w:p w:rsidR="004D4B22" w:rsidRDefault="004D4B22">
      <w:pPr>
        <w:spacing w:before="0" w:after="160" w:line="259" w:lineRule="auto"/>
        <w:jc w:val="left"/>
        <w:rPr>
          <w:noProof/>
          <w:lang w:eastAsia="es-CL"/>
        </w:rPr>
      </w:pPr>
      <w:r>
        <w:rPr>
          <w:noProof/>
          <w:lang w:eastAsia="es-CL"/>
        </w:rPr>
        <w:br w:type="page"/>
      </w:r>
    </w:p>
    <w:p w:rsidR="004D4B22" w:rsidRDefault="00444593" w:rsidP="00186A20">
      <w:pPr>
        <w:rPr>
          <w:noProof/>
          <w:lang w:eastAsia="es-CL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119520</wp:posOffset>
            </wp:positionH>
            <wp:positionV relativeFrom="page">
              <wp:posOffset>1170940</wp:posOffset>
            </wp:positionV>
            <wp:extent cx="5522026" cy="7512264"/>
            <wp:effectExtent l="0" t="0" r="254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026" cy="751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4B22" w:rsidRDefault="004D4B22" w:rsidP="00186A20">
      <w:pPr>
        <w:rPr>
          <w:noProof/>
          <w:lang w:eastAsia="es-CL"/>
        </w:rPr>
      </w:pPr>
    </w:p>
    <w:p w:rsidR="004D4B22" w:rsidRDefault="004D4B22" w:rsidP="00186A20">
      <w:pPr>
        <w:rPr>
          <w:noProof/>
          <w:lang w:eastAsia="es-CL"/>
        </w:rPr>
      </w:pPr>
    </w:p>
    <w:p w:rsidR="004D4B22" w:rsidRDefault="004D4B22">
      <w:pPr>
        <w:spacing w:before="0" w:after="160" w:line="259" w:lineRule="auto"/>
        <w:jc w:val="left"/>
        <w:rPr>
          <w:noProof/>
          <w:lang w:eastAsia="es-CL"/>
        </w:rPr>
      </w:pPr>
      <w:r>
        <w:rPr>
          <w:noProof/>
          <w:lang w:eastAsia="es-CL"/>
        </w:rPr>
        <w:br w:type="page"/>
      </w:r>
    </w:p>
    <w:p w:rsidR="004D4B22" w:rsidRDefault="00B57171" w:rsidP="00186A20">
      <w:pPr>
        <w:rPr>
          <w:noProof/>
          <w:lang w:eastAsia="es-CL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190194</wp:posOffset>
            </wp:positionH>
            <wp:positionV relativeFrom="page">
              <wp:posOffset>1182888</wp:posOffset>
            </wp:positionV>
            <wp:extent cx="5379522" cy="7485469"/>
            <wp:effectExtent l="0" t="0" r="0" b="127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522" cy="74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4B22" w:rsidRDefault="004D4B22" w:rsidP="00186A20">
      <w:pPr>
        <w:rPr>
          <w:noProof/>
          <w:lang w:eastAsia="es-CL"/>
        </w:rPr>
      </w:pPr>
    </w:p>
    <w:p w:rsidR="004D4B22" w:rsidRDefault="004D4B22" w:rsidP="00186A20">
      <w:pPr>
        <w:rPr>
          <w:noProof/>
          <w:lang w:eastAsia="es-CL"/>
        </w:rPr>
      </w:pPr>
    </w:p>
    <w:p w:rsidR="004D4B22" w:rsidRDefault="004D4B22">
      <w:pPr>
        <w:spacing w:before="0" w:after="160" w:line="259" w:lineRule="auto"/>
        <w:jc w:val="left"/>
        <w:rPr>
          <w:noProof/>
          <w:lang w:eastAsia="es-CL"/>
        </w:rPr>
      </w:pPr>
      <w:r>
        <w:rPr>
          <w:noProof/>
          <w:lang w:eastAsia="es-CL"/>
        </w:rPr>
        <w:br w:type="page"/>
      </w:r>
    </w:p>
    <w:p w:rsidR="004D4B22" w:rsidRDefault="00B57171" w:rsidP="00186A20">
      <w:pPr>
        <w:rPr>
          <w:noProof/>
          <w:lang w:eastAsia="es-CL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59863</wp:posOffset>
            </wp:positionH>
            <wp:positionV relativeFrom="page">
              <wp:posOffset>1313180</wp:posOffset>
            </wp:positionV>
            <wp:extent cx="5557623" cy="7279574"/>
            <wp:effectExtent l="0" t="0" r="508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623" cy="727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4B22" w:rsidRDefault="004D4B22" w:rsidP="00186A20">
      <w:pPr>
        <w:rPr>
          <w:noProof/>
          <w:lang w:eastAsia="es-CL"/>
        </w:rPr>
      </w:pPr>
    </w:p>
    <w:p w:rsidR="004D4B22" w:rsidRDefault="004D4B22" w:rsidP="00186A20">
      <w:pPr>
        <w:rPr>
          <w:noProof/>
          <w:lang w:eastAsia="es-CL"/>
        </w:rPr>
      </w:pPr>
    </w:p>
    <w:p w:rsidR="004D4B22" w:rsidRDefault="004D4B22">
      <w:pPr>
        <w:spacing w:before="0" w:after="160" w:line="259" w:lineRule="auto"/>
        <w:jc w:val="left"/>
        <w:rPr>
          <w:noProof/>
          <w:lang w:eastAsia="es-CL"/>
        </w:rPr>
      </w:pPr>
      <w:r>
        <w:rPr>
          <w:noProof/>
          <w:lang w:eastAsia="es-CL"/>
        </w:rPr>
        <w:br w:type="page"/>
      </w:r>
    </w:p>
    <w:p w:rsidR="004D4B22" w:rsidRDefault="00B57171" w:rsidP="00186A20">
      <w:pPr>
        <w:rPr>
          <w:noProof/>
          <w:lang w:eastAsia="es-CL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142818</wp:posOffset>
            </wp:positionH>
            <wp:positionV relativeFrom="page">
              <wp:posOffset>1229995</wp:posOffset>
            </wp:positionV>
            <wp:extent cx="5284520" cy="7401378"/>
            <wp:effectExtent l="0" t="0" r="0" b="952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520" cy="740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4B22" w:rsidRDefault="004D4B22" w:rsidP="00186A20">
      <w:pPr>
        <w:rPr>
          <w:noProof/>
          <w:lang w:eastAsia="es-CL"/>
        </w:rPr>
      </w:pPr>
    </w:p>
    <w:p w:rsidR="004D4B22" w:rsidRDefault="004D4B22" w:rsidP="00186A20">
      <w:pPr>
        <w:rPr>
          <w:noProof/>
          <w:lang w:eastAsia="es-CL"/>
        </w:rPr>
      </w:pPr>
    </w:p>
    <w:p w:rsidR="004D4B22" w:rsidRDefault="004D4B22">
      <w:pPr>
        <w:spacing w:before="0" w:after="160" w:line="259" w:lineRule="auto"/>
        <w:jc w:val="left"/>
        <w:rPr>
          <w:noProof/>
          <w:lang w:eastAsia="es-CL"/>
        </w:rPr>
      </w:pPr>
      <w:r>
        <w:rPr>
          <w:noProof/>
          <w:lang w:eastAsia="es-CL"/>
        </w:rPr>
        <w:br w:type="page"/>
      </w:r>
    </w:p>
    <w:p w:rsidR="004D4B22" w:rsidRDefault="00B57171" w:rsidP="00186A20">
      <w:pPr>
        <w:rPr>
          <w:noProof/>
          <w:lang w:eastAsia="es-CL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59376</wp:posOffset>
            </wp:positionH>
            <wp:positionV relativeFrom="page">
              <wp:posOffset>1170940</wp:posOffset>
            </wp:positionV>
            <wp:extent cx="5617028" cy="7515599"/>
            <wp:effectExtent l="0" t="0" r="3175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028" cy="751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4B22" w:rsidRDefault="004D4B22" w:rsidP="00186A20">
      <w:pPr>
        <w:rPr>
          <w:noProof/>
          <w:lang w:eastAsia="es-CL"/>
        </w:rPr>
      </w:pPr>
    </w:p>
    <w:p w:rsidR="004D4B22" w:rsidRDefault="004D4B22" w:rsidP="00186A20">
      <w:pPr>
        <w:rPr>
          <w:noProof/>
          <w:lang w:eastAsia="es-CL"/>
        </w:rPr>
      </w:pPr>
    </w:p>
    <w:p w:rsidR="004D4B22" w:rsidRDefault="004D4B22">
      <w:pPr>
        <w:spacing w:before="0" w:after="160" w:line="259" w:lineRule="auto"/>
        <w:jc w:val="left"/>
        <w:rPr>
          <w:noProof/>
          <w:lang w:eastAsia="es-CL"/>
        </w:rPr>
      </w:pPr>
      <w:r>
        <w:rPr>
          <w:noProof/>
          <w:lang w:eastAsia="es-CL"/>
        </w:rPr>
        <w:br w:type="page"/>
      </w:r>
    </w:p>
    <w:p w:rsidR="004D4B22" w:rsidRDefault="008715B2" w:rsidP="00186A20">
      <w:pPr>
        <w:rPr>
          <w:noProof/>
          <w:lang w:eastAsia="es-CL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107220</wp:posOffset>
            </wp:positionH>
            <wp:positionV relativeFrom="page">
              <wp:posOffset>1161377</wp:posOffset>
            </wp:positionV>
            <wp:extent cx="5581680" cy="743803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156" cy="744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4B22" w:rsidRDefault="004D4B22" w:rsidP="00186A20">
      <w:pPr>
        <w:rPr>
          <w:noProof/>
          <w:lang w:eastAsia="es-CL"/>
        </w:rPr>
      </w:pPr>
    </w:p>
    <w:p w:rsidR="004D4B22" w:rsidRDefault="004D4B22" w:rsidP="00186A20">
      <w:pPr>
        <w:rPr>
          <w:noProof/>
          <w:lang w:eastAsia="es-CL"/>
        </w:rPr>
      </w:pPr>
    </w:p>
    <w:p w:rsidR="004D4B22" w:rsidRDefault="004D4B22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  <w:bookmarkStart w:id="0" w:name="_GoBack"/>
      <w:r>
        <w:rPr>
          <w:noProof/>
          <w:lang w:eastAsia="es-CL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-91666</wp:posOffset>
            </wp:positionH>
            <wp:positionV relativeFrom="page">
              <wp:posOffset>1091145</wp:posOffset>
            </wp:positionV>
            <wp:extent cx="5753618" cy="7624916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618" cy="762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114812</wp:posOffset>
            </wp:positionH>
            <wp:positionV relativeFrom="page">
              <wp:posOffset>1253470</wp:posOffset>
            </wp:positionV>
            <wp:extent cx="5442155" cy="7394995"/>
            <wp:effectExtent l="0" t="0" r="635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155" cy="73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p w:rsidR="00723A89" w:rsidRDefault="00723A89">
      <w:pPr>
        <w:spacing w:before="0" w:after="160" w:line="259" w:lineRule="auto"/>
        <w:jc w:val="left"/>
        <w:rPr>
          <w:noProof/>
          <w:lang w:eastAsia="es-CL"/>
        </w:rPr>
      </w:pPr>
    </w:p>
    <w:sectPr w:rsidR="00723A89" w:rsidSect="00CC79E0">
      <w:headerReference w:type="default" r:id="rId27"/>
      <w:footerReference w:type="default" r:id="rId28"/>
      <w:pgSz w:w="12240" w:h="15840" w:code="1"/>
      <w:pgMar w:top="1417" w:right="1701" w:bottom="1417" w:left="1701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FB9" w:rsidRDefault="00E45FB9" w:rsidP="00855982">
      <w:pPr>
        <w:spacing w:after="0" w:line="240" w:lineRule="auto"/>
      </w:pPr>
      <w:r>
        <w:separator/>
      </w:r>
    </w:p>
  </w:endnote>
  <w:endnote w:type="continuationSeparator" w:id="0">
    <w:p w:rsidR="00E45FB9" w:rsidRDefault="00E45FB9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6DD" w:rsidRDefault="008D56DD">
    <w:pPr>
      <w:pStyle w:val="Encabezado"/>
      <w:pBdr>
        <w:top w:val="single" w:sz="6" w:space="10" w:color="0F6FC6" w:themeColor="accent1"/>
      </w:pBdr>
      <w:jc w:val="center"/>
      <w:rPr>
        <w:color w:val="0F6FC6" w:themeColor="accent1"/>
      </w:rPr>
    </w:pPr>
    <w:r w:rsidRPr="00A7202F">
      <w:rPr>
        <w:rFonts w:ascii="Calibri" w:eastAsia="Calibri" w:hAnsi="Calibri" w:cs="Times New Roman"/>
        <w:noProof/>
        <w:color w:val="auto"/>
        <w:sz w:val="22"/>
        <w:lang w:eastAsia="es-CL"/>
      </w:rPr>
      <w:drawing>
        <wp:anchor distT="0" distB="0" distL="114300" distR="114300" simplePos="0" relativeHeight="251663360" behindDoc="0" locked="0" layoutInCell="1" allowOverlap="1" wp14:anchorId="4765685F" wp14:editId="1861D43D">
          <wp:simplePos x="0" y="0"/>
          <wp:positionH relativeFrom="margin">
            <wp:posOffset>-533400</wp:posOffset>
          </wp:positionH>
          <wp:positionV relativeFrom="paragraph">
            <wp:posOffset>669925</wp:posOffset>
          </wp:positionV>
          <wp:extent cx="1047750" cy="668852"/>
          <wp:effectExtent l="0" t="0" r="0" b="0"/>
          <wp:wrapThrough wrapText="bothSides">
            <wp:wrapPolygon edited="0">
              <wp:start x="1178" y="4923"/>
              <wp:lineTo x="785" y="6769"/>
              <wp:lineTo x="785" y="13538"/>
              <wp:lineTo x="1178" y="16000"/>
              <wp:lineTo x="6676" y="16000"/>
              <wp:lineTo x="20422" y="14769"/>
              <wp:lineTo x="20422" y="6154"/>
              <wp:lineTo x="7069" y="4923"/>
              <wp:lineTo x="1178" y="4923"/>
            </wp:wrapPolygon>
          </wp:wrapThrough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6688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C79E0">
      <w:rPr>
        <w:noProof/>
        <w:color w:val="0F6FC6" w:themeColor="accent1"/>
        <w:sz w:val="20"/>
        <w:szCs w:val="20"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rightMargin">
                <wp:posOffset>370643</wp:posOffset>
              </wp:positionH>
              <wp:positionV relativeFrom="margin">
                <wp:posOffset>8164699</wp:posOffset>
              </wp:positionV>
              <wp:extent cx="510540" cy="488162"/>
              <wp:effectExtent l="0" t="0" r="0" b="7620"/>
              <wp:wrapNone/>
              <wp:docPr id="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48816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56DD" w:rsidRPr="00CC79E0" w:rsidRDefault="008D56DD">
                          <w:pPr>
                            <w:pStyle w:val="Piedepgina"/>
                            <w:rPr>
                              <w:rFonts w:asciiTheme="majorHAnsi" w:eastAsiaTheme="majorEastAsia" w:hAnsiTheme="majorHAnsi" w:cstheme="majorBidi"/>
                              <w:sz w:val="32"/>
                              <w:szCs w:val="44"/>
                            </w:rPr>
                          </w:pPr>
                          <w:r w:rsidRPr="00CC79E0">
                            <w:rPr>
                              <w:rFonts w:asciiTheme="minorHAnsi" w:hAnsiTheme="minorHAnsi" w:cs="Times New Roman"/>
                              <w:sz w:val="16"/>
                            </w:rPr>
                            <w:fldChar w:fldCharType="begin"/>
                          </w:r>
                          <w:r w:rsidRPr="00CC79E0">
                            <w:rPr>
                              <w:sz w:val="18"/>
                            </w:rPr>
                            <w:instrText>PAGE    \* MERGEFORMAT</w:instrText>
                          </w:r>
                          <w:r w:rsidRPr="00CC79E0">
                            <w:rPr>
                              <w:rFonts w:asciiTheme="minorHAnsi" w:hAnsiTheme="minorHAnsi" w:cs="Times New Roman"/>
                              <w:sz w:val="16"/>
                            </w:rPr>
                            <w:fldChar w:fldCharType="separate"/>
                          </w:r>
                          <w:r w:rsidR="00723A89" w:rsidRPr="00723A89">
                            <w:rPr>
                              <w:rFonts w:asciiTheme="majorHAnsi" w:eastAsiaTheme="majorEastAsia" w:hAnsiTheme="majorHAnsi" w:cstheme="majorBidi"/>
                              <w:noProof/>
                              <w:sz w:val="32"/>
                              <w:szCs w:val="44"/>
                              <w:lang w:val="es-ES"/>
                            </w:rPr>
                            <w:t>9</w:t>
                          </w:r>
                          <w:r w:rsidRPr="00CC79E0">
                            <w:rPr>
                              <w:rFonts w:asciiTheme="majorHAnsi" w:eastAsiaTheme="majorEastAsia" w:hAnsiTheme="majorHAnsi" w:cstheme="majorBidi"/>
                              <w:sz w:val="32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3" o:spid="_x0000_s1027" style="position:absolute;left:0;text-align:left;margin-left:29.2pt;margin-top:642.9pt;width:40.2pt;height:38.4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" o:allowincell="f" filled="f" stroked="f">
              <v:textbox>
                <w:txbxContent>
                  <w:p w:rsidR="008D56DD" w:rsidRPr="00CC79E0" w:rsidRDefault="008D56DD">
                    <w:pPr>
                      <w:pStyle w:val="Piedepgina"/>
                      <w:rPr>
                        <w:rFonts w:asciiTheme="majorHAnsi" w:eastAsiaTheme="majorEastAsia" w:hAnsiTheme="majorHAnsi" w:cstheme="majorBidi"/>
                        <w:sz w:val="32"/>
                        <w:szCs w:val="44"/>
                      </w:rPr>
                    </w:pPr>
                    <w:r w:rsidRPr="00CC79E0">
                      <w:rPr>
                        <w:rFonts w:asciiTheme="minorHAnsi" w:hAnsiTheme="minorHAnsi" w:cs="Times New Roman"/>
                        <w:sz w:val="16"/>
                      </w:rPr>
                      <w:fldChar w:fldCharType="begin"/>
                    </w:r>
                    <w:r w:rsidRPr="00CC79E0">
                      <w:rPr>
                        <w:sz w:val="18"/>
                      </w:rPr>
                      <w:instrText>PAGE    \* MERGEFORMAT</w:instrText>
                    </w:r>
                    <w:r w:rsidRPr="00CC79E0">
                      <w:rPr>
                        <w:rFonts w:asciiTheme="minorHAnsi" w:hAnsiTheme="minorHAnsi" w:cs="Times New Roman"/>
                        <w:sz w:val="16"/>
                      </w:rPr>
                      <w:fldChar w:fldCharType="separate"/>
                    </w:r>
                    <w:r w:rsidR="00723A89" w:rsidRPr="00723A89">
                      <w:rPr>
                        <w:rFonts w:asciiTheme="majorHAnsi" w:eastAsiaTheme="majorEastAsia" w:hAnsiTheme="majorHAnsi" w:cstheme="majorBidi"/>
                        <w:noProof/>
                        <w:sz w:val="32"/>
                        <w:szCs w:val="44"/>
                        <w:lang w:val="es-ES"/>
                      </w:rPr>
                      <w:t>9</w:t>
                    </w:r>
                    <w:r w:rsidRPr="00CC79E0">
                      <w:rPr>
                        <w:rFonts w:asciiTheme="majorHAnsi" w:eastAsiaTheme="majorEastAsia" w:hAnsiTheme="majorHAnsi" w:cstheme="majorBidi"/>
                        <w:sz w:val="32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0F6FC6" w:themeColor="accent1"/>
        <w:lang w:eastAsia="es-CL"/>
      </w:rPr>
      <w:drawing>
        <wp:inline distT="0" distB="0" distL="0" distR="0">
          <wp:extent cx="438912" cy="276973"/>
          <wp:effectExtent l="0" t="0" r="0" b="8890"/>
          <wp:docPr id="145" name="Imagen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2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D56DD" w:rsidRDefault="008D56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FB9" w:rsidRDefault="00E45FB9" w:rsidP="00855982">
      <w:pPr>
        <w:spacing w:after="0" w:line="240" w:lineRule="auto"/>
      </w:pPr>
      <w:r>
        <w:separator/>
      </w:r>
    </w:p>
  </w:footnote>
  <w:footnote w:type="continuationSeparator" w:id="0">
    <w:p w:rsidR="00E45FB9" w:rsidRDefault="00E45FB9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6DD" w:rsidRDefault="008D56DD" w:rsidP="00CC79E0">
    <w:pPr>
      <w:spacing w:line="264" w:lineRule="auto"/>
      <w:jc w:val="right"/>
    </w:pPr>
    <w:r w:rsidRPr="00A7202F">
      <w:rPr>
        <w:rFonts w:ascii="Calibri" w:eastAsia="Calibri" w:hAnsi="Calibri" w:cs="Times New Roman"/>
        <w:noProof/>
        <w:color w:val="auto"/>
        <w:sz w:val="22"/>
        <w:lang w:eastAsia="es-CL"/>
      </w:rPr>
      <w:drawing>
        <wp:anchor distT="0" distB="0" distL="114300" distR="114300" simplePos="0" relativeHeight="251661312" behindDoc="0" locked="0" layoutInCell="1" allowOverlap="1" wp14:anchorId="2BE086DA" wp14:editId="5FA21343">
          <wp:simplePos x="0" y="0"/>
          <wp:positionH relativeFrom="margin">
            <wp:posOffset>-619125</wp:posOffset>
          </wp:positionH>
          <wp:positionV relativeFrom="paragraph">
            <wp:posOffset>-171450</wp:posOffset>
          </wp:positionV>
          <wp:extent cx="1191260" cy="762000"/>
          <wp:effectExtent l="0" t="0" r="0" b="0"/>
          <wp:wrapThrough wrapText="bothSides">
            <wp:wrapPolygon edited="0">
              <wp:start x="7945" y="540"/>
              <wp:lineTo x="7254" y="10260"/>
              <wp:lineTo x="3109" y="15120"/>
              <wp:lineTo x="1036" y="18360"/>
              <wp:lineTo x="1036" y="20520"/>
              <wp:lineTo x="20034" y="20520"/>
              <wp:lineTo x="20725" y="18900"/>
              <wp:lineTo x="18652" y="15660"/>
              <wp:lineTo x="14162" y="10260"/>
              <wp:lineTo x="13471" y="540"/>
              <wp:lineTo x="7945" y="540"/>
            </wp:wrapPolygon>
          </wp:wrapThrough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1260" cy="76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color w:val="0F6FC6" w:themeColor="accent1"/>
          <w:sz w:val="20"/>
          <w:szCs w:val="20"/>
        </w:rPr>
        <w:alias w:val="Título"/>
        <w:id w:val="15524250"/>
        <w:placeholder>
          <w:docPart w:val="57E95CC716BC495292CB3AAFFA2AE90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0F6FC6" w:themeColor="accent1"/>
            <w:sz w:val="20"/>
            <w:szCs w:val="20"/>
          </w:rPr>
          <w:t>Plataforma web de pedidos online</w:t>
        </w:r>
      </w:sdtContent>
    </w:sdt>
  </w:p>
  <w:p w:rsidR="008D56DD" w:rsidRDefault="008D56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70F4"/>
    <w:multiLevelType w:val="hybridMultilevel"/>
    <w:tmpl w:val="142E68C0"/>
    <w:lvl w:ilvl="0" w:tplc="FC0265C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26A63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E87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80B7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C29B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A88D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C7D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CEB8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80F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E6B65"/>
    <w:multiLevelType w:val="hybridMultilevel"/>
    <w:tmpl w:val="BFC46F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A6566"/>
    <w:multiLevelType w:val="hybridMultilevel"/>
    <w:tmpl w:val="A74E0A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C01A8"/>
    <w:multiLevelType w:val="hybridMultilevel"/>
    <w:tmpl w:val="821A8178"/>
    <w:lvl w:ilvl="0" w:tplc="5B4836B2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73AA1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1059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CF9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CC53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D238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30EC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C8B7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B2B3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FD5BF7"/>
    <w:multiLevelType w:val="multilevel"/>
    <w:tmpl w:val="C5F4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930488"/>
    <w:multiLevelType w:val="hybridMultilevel"/>
    <w:tmpl w:val="BBA8AD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D2F03"/>
    <w:multiLevelType w:val="hybridMultilevel"/>
    <w:tmpl w:val="A0183A88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9D8055B"/>
    <w:multiLevelType w:val="hybridMultilevel"/>
    <w:tmpl w:val="2F54FC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01B84"/>
    <w:multiLevelType w:val="hybridMultilevel"/>
    <w:tmpl w:val="7A22E0EE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182135C"/>
    <w:multiLevelType w:val="hybridMultilevel"/>
    <w:tmpl w:val="B7D03A6A"/>
    <w:lvl w:ilvl="0" w:tplc="76AC40D8">
      <w:start w:val="7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C9ED2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34B1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780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18DB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DC31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CC99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96C4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44D8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C77E05"/>
    <w:multiLevelType w:val="hybridMultilevel"/>
    <w:tmpl w:val="B9EC4B4E"/>
    <w:lvl w:ilvl="0" w:tplc="52D0761A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E90E9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BA6E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780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8494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6ED5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56DF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F0DA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D42B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496B5F"/>
    <w:multiLevelType w:val="hybridMultilevel"/>
    <w:tmpl w:val="E2B279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46E8A"/>
    <w:multiLevelType w:val="hybridMultilevel"/>
    <w:tmpl w:val="D07CD6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474342"/>
    <w:multiLevelType w:val="hybridMultilevel"/>
    <w:tmpl w:val="ECFC1D10"/>
    <w:lvl w:ilvl="0" w:tplc="4E4C074C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046C4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D04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14C2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5098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E295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013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C4ED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1611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EF63CA"/>
    <w:multiLevelType w:val="hybridMultilevel"/>
    <w:tmpl w:val="2D6E1F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5583A"/>
    <w:multiLevelType w:val="hybridMultilevel"/>
    <w:tmpl w:val="D0584FDA"/>
    <w:lvl w:ilvl="0" w:tplc="B1A0EBAE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AC084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9091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FC03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203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E68C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72EC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E6B9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76FB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166831"/>
    <w:multiLevelType w:val="hybridMultilevel"/>
    <w:tmpl w:val="CEDEC436"/>
    <w:lvl w:ilvl="0" w:tplc="E9BC570A">
      <w:start w:val="7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DB03D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E4BC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7412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EEB1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AA53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C80F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78FB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C21A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807F5E"/>
    <w:multiLevelType w:val="hybridMultilevel"/>
    <w:tmpl w:val="23ACCE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1D0CEE"/>
    <w:multiLevelType w:val="hybridMultilevel"/>
    <w:tmpl w:val="64823398"/>
    <w:lvl w:ilvl="0" w:tplc="D7406728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B4C5C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606B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869D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BC8A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C4B0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162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E60F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2E78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611AF9"/>
    <w:multiLevelType w:val="hybridMultilevel"/>
    <w:tmpl w:val="E778951E"/>
    <w:lvl w:ilvl="0" w:tplc="21FC463A">
      <w:start w:val="8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B96EF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A686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BC10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2495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B27F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7425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B489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A0F8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DD2DAF"/>
    <w:multiLevelType w:val="hybridMultilevel"/>
    <w:tmpl w:val="9CA864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025776"/>
    <w:multiLevelType w:val="hybridMultilevel"/>
    <w:tmpl w:val="49EAEEA0"/>
    <w:lvl w:ilvl="0" w:tplc="2C0670F0">
      <w:start w:val="8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E5C36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1A9A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8495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40F0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84A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506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6E2A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E6D9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CD23AC"/>
    <w:multiLevelType w:val="multilevel"/>
    <w:tmpl w:val="72DA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566896"/>
    <w:multiLevelType w:val="hybridMultilevel"/>
    <w:tmpl w:val="31AE54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C0A07"/>
    <w:multiLevelType w:val="hybridMultilevel"/>
    <w:tmpl w:val="A530C6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D75017"/>
    <w:multiLevelType w:val="hybridMultilevel"/>
    <w:tmpl w:val="8A729F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2F0F59"/>
    <w:multiLevelType w:val="hybridMultilevel"/>
    <w:tmpl w:val="EADA3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4"/>
  </w:num>
  <w:num w:numId="3">
    <w:abstractNumId w:val="1"/>
  </w:num>
  <w:num w:numId="4">
    <w:abstractNumId w:val="8"/>
  </w:num>
  <w:num w:numId="5">
    <w:abstractNumId w:val="14"/>
  </w:num>
  <w:num w:numId="6">
    <w:abstractNumId w:val="6"/>
  </w:num>
  <w:num w:numId="7">
    <w:abstractNumId w:val="2"/>
  </w:num>
  <w:num w:numId="8">
    <w:abstractNumId w:val="7"/>
  </w:num>
  <w:num w:numId="9">
    <w:abstractNumId w:val="23"/>
  </w:num>
  <w:num w:numId="10">
    <w:abstractNumId w:val="20"/>
  </w:num>
  <w:num w:numId="11">
    <w:abstractNumId w:val="0"/>
  </w:num>
  <w:num w:numId="12">
    <w:abstractNumId w:val="3"/>
  </w:num>
  <w:num w:numId="13">
    <w:abstractNumId w:val="18"/>
  </w:num>
  <w:num w:numId="14">
    <w:abstractNumId w:val="13"/>
  </w:num>
  <w:num w:numId="15">
    <w:abstractNumId w:val="10"/>
  </w:num>
  <w:num w:numId="16">
    <w:abstractNumId w:val="9"/>
  </w:num>
  <w:num w:numId="17">
    <w:abstractNumId w:val="21"/>
  </w:num>
  <w:num w:numId="18">
    <w:abstractNumId w:val="5"/>
  </w:num>
  <w:num w:numId="19">
    <w:abstractNumId w:val="11"/>
  </w:num>
  <w:num w:numId="20">
    <w:abstractNumId w:val="22"/>
    <w:lvlOverride w:ilvl="0">
      <w:lvl w:ilvl="0">
        <w:numFmt w:val="upperLetter"/>
        <w:lvlText w:val="%1."/>
        <w:lvlJc w:val="left"/>
      </w:lvl>
    </w:lvlOverride>
  </w:num>
  <w:num w:numId="21">
    <w:abstractNumId w:val="15"/>
  </w:num>
  <w:num w:numId="22">
    <w:abstractNumId w:val="15"/>
    <w:lvlOverride w:ilvl="0">
      <w:lvl w:ilvl="0" w:tplc="B1A0EBAE">
        <w:numFmt w:val="upperLetter"/>
        <w:lvlText w:val="%1."/>
        <w:lvlJc w:val="left"/>
      </w:lvl>
    </w:lvlOverride>
  </w:num>
  <w:num w:numId="23">
    <w:abstractNumId w:val="16"/>
  </w:num>
  <w:num w:numId="24">
    <w:abstractNumId w:val="19"/>
  </w:num>
  <w:num w:numId="25">
    <w:abstractNumId w:val="17"/>
  </w:num>
  <w:num w:numId="26">
    <w:abstractNumId w:val="4"/>
    <w:lvlOverride w:ilvl="0">
      <w:lvl w:ilvl="0">
        <w:numFmt w:val="upperLetter"/>
        <w:lvlText w:val="%1."/>
        <w:lvlJc w:val="left"/>
      </w:lvl>
    </w:lvlOverride>
  </w:num>
  <w:num w:numId="27">
    <w:abstractNumId w:val="12"/>
  </w:num>
  <w:num w:numId="28">
    <w:abstractNumId w:val="2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9E0"/>
    <w:rsid w:val="0000395B"/>
    <w:rsid w:val="00013B5E"/>
    <w:rsid w:val="000208F4"/>
    <w:rsid w:val="000352BD"/>
    <w:rsid w:val="000D62CE"/>
    <w:rsid w:val="000E57F4"/>
    <w:rsid w:val="00110824"/>
    <w:rsid w:val="001131E1"/>
    <w:rsid w:val="001264A0"/>
    <w:rsid w:val="00146F11"/>
    <w:rsid w:val="00150EAB"/>
    <w:rsid w:val="00176605"/>
    <w:rsid w:val="00183043"/>
    <w:rsid w:val="00186A20"/>
    <w:rsid w:val="001A689D"/>
    <w:rsid w:val="001D4362"/>
    <w:rsid w:val="001F6CA0"/>
    <w:rsid w:val="00200432"/>
    <w:rsid w:val="00242B5A"/>
    <w:rsid w:val="002D68AE"/>
    <w:rsid w:val="002F1B89"/>
    <w:rsid w:val="0032203C"/>
    <w:rsid w:val="0032471A"/>
    <w:rsid w:val="0035364F"/>
    <w:rsid w:val="00365C48"/>
    <w:rsid w:val="00392227"/>
    <w:rsid w:val="003A3CFD"/>
    <w:rsid w:val="0040074F"/>
    <w:rsid w:val="00421DB4"/>
    <w:rsid w:val="00441D8F"/>
    <w:rsid w:val="00444593"/>
    <w:rsid w:val="004733C5"/>
    <w:rsid w:val="004904FD"/>
    <w:rsid w:val="004A4286"/>
    <w:rsid w:val="004B3376"/>
    <w:rsid w:val="004D4B22"/>
    <w:rsid w:val="004F5D92"/>
    <w:rsid w:val="00502633"/>
    <w:rsid w:val="00530C0E"/>
    <w:rsid w:val="00594981"/>
    <w:rsid w:val="005C5A85"/>
    <w:rsid w:val="005D17F8"/>
    <w:rsid w:val="0061782F"/>
    <w:rsid w:val="00636E00"/>
    <w:rsid w:val="00661E94"/>
    <w:rsid w:val="00696AC8"/>
    <w:rsid w:val="006D5D04"/>
    <w:rsid w:val="006E0BC3"/>
    <w:rsid w:val="0070336D"/>
    <w:rsid w:val="00703634"/>
    <w:rsid w:val="00722494"/>
    <w:rsid w:val="00723A89"/>
    <w:rsid w:val="00733F9C"/>
    <w:rsid w:val="0076067F"/>
    <w:rsid w:val="00770F17"/>
    <w:rsid w:val="007711AB"/>
    <w:rsid w:val="007833A7"/>
    <w:rsid w:val="00796815"/>
    <w:rsid w:val="007F01C7"/>
    <w:rsid w:val="00844BE0"/>
    <w:rsid w:val="00855982"/>
    <w:rsid w:val="008715B2"/>
    <w:rsid w:val="00871FFB"/>
    <w:rsid w:val="00893625"/>
    <w:rsid w:val="00897638"/>
    <w:rsid w:val="008C15D5"/>
    <w:rsid w:val="008C36BD"/>
    <w:rsid w:val="008C5B3A"/>
    <w:rsid w:val="008D56DD"/>
    <w:rsid w:val="008E343F"/>
    <w:rsid w:val="008E5155"/>
    <w:rsid w:val="00900CC8"/>
    <w:rsid w:val="00900D46"/>
    <w:rsid w:val="00904D40"/>
    <w:rsid w:val="00943A90"/>
    <w:rsid w:val="00987D61"/>
    <w:rsid w:val="009B183A"/>
    <w:rsid w:val="009B1E2C"/>
    <w:rsid w:val="009C3E92"/>
    <w:rsid w:val="009D7025"/>
    <w:rsid w:val="009E4456"/>
    <w:rsid w:val="009F6B3D"/>
    <w:rsid w:val="00A10484"/>
    <w:rsid w:val="00A107A6"/>
    <w:rsid w:val="00A3209C"/>
    <w:rsid w:val="00A562DC"/>
    <w:rsid w:val="00A7202F"/>
    <w:rsid w:val="00A82106"/>
    <w:rsid w:val="00A863DA"/>
    <w:rsid w:val="00A865FC"/>
    <w:rsid w:val="00AC2ECA"/>
    <w:rsid w:val="00AE1878"/>
    <w:rsid w:val="00B57171"/>
    <w:rsid w:val="00B62729"/>
    <w:rsid w:val="00B9039E"/>
    <w:rsid w:val="00B96DC4"/>
    <w:rsid w:val="00BA67DA"/>
    <w:rsid w:val="00BF22F0"/>
    <w:rsid w:val="00C4390D"/>
    <w:rsid w:val="00C74D4C"/>
    <w:rsid w:val="00C9510F"/>
    <w:rsid w:val="00CC79E0"/>
    <w:rsid w:val="00D00556"/>
    <w:rsid w:val="00D20C8B"/>
    <w:rsid w:val="00D336CF"/>
    <w:rsid w:val="00D84228"/>
    <w:rsid w:val="00E45FB9"/>
    <w:rsid w:val="00E65356"/>
    <w:rsid w:val="00EB45CA"/>
    <w:rsid w:val="00EB60AB"/>
    <w:rsid w:val="00F56ABE"/>
    <w:rsid w:val="00F64FEA"/>
    <w:rsid w:val="00F82800"/>
    <w:rsid w:val="00FD0948"/>
    <w:rsid w:val="00FD262C"/>
    <w:rsid w:val="00FE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DD153"/>
  <w15:chartTrackingRefBased/>
  <w15:docId w15:val="{1CCE4122-2027-4DC9-8E7C-98063FF6D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C0E"/>
    <w:pPr>
      <w:spacing w:before="240" w:after="240" w:line="360" w:lineRule="auto"/>
      <w:jc w:val="both"/>
    </w:pPr>
    <w:rPr>
      <w:rFonts w:ascii="Times New Roman" w:hAnsi="Times New Roman"/>
      <w:color w:val="000000" w:themeColor="text1"/>
      <w:sz w:val="24"/>
      <w:lang w:val="es-CL"/>
    </w:rPr>
  </w:style>
  <w:style w:type="paragraph" w:styleId="Ttulo1">
    <w:name w:val="heading 1"/>
    <w:aliases w:val="T 1"/>
    <w:basedOn w:val="Normal"/>
    <w:next w:val="Normal"/>
    <w:link w:val="Ttulo1Car"/>
    <w:autoRedefine/>
    <w:uiPriority w:val="9"/>
    <w:qFormat/>
    <w:rsid w:val="00D20C8B"/>
    <w:pPr>
      <w:keepNext/>
      <w:keepLines/>
      <w:spacing w:before="360"/>
      <w:jc w:val="left"/>
      <w:outlineLvl w:val="0"/>
    </w:pPr>
    <w:rPr>
      <w:rFonts w:eastAsiaTheme="majorEastAsia" w:cstheme="majorBidi"/>
      <w:bCs/>
      <w:noProof/>
      <w:sz w:val="38"/>
      <w:szCs w:val="36"/>
      <w:lang w:eastAsia="es-CL"/>
    </w:rPr>
  </w:style>
  <w:style w:type="paragraph" w:styleId="Ttulo2">
    <w:name w:val="heading 2"/>
    <w:aliases w:val="T 2"/>
    <w:basedOn w:val="Normal"/>
    <w:next w:val="Normal"/>
    <w:link w:val="Ttulo2Car"/>
    <w:autoRedefine/>
    <w:uiPriority w:val="9"/>
    <w:unhideWhenUsed/>
    <w:qFormat/>
    <w:rsid w:val="00844BE0"/>
    <w:pPr>
      <w:keepNext/>
      <w:keepLines/>
      <w:spacing w:before="360" w:after="0"/>
      <w:jc w:val="left"/>
      <w:outlineLvl w:val="1"/>
    </w:pPr>
    <w:rPr>
      <w:rFonts w:eastAsiaTheme="majorEastAsia" w:cstheme="majorBidi"/>
      <w:bCs/>
      <w:sz w:val="34"/>
      <w:szCs w:val="28"/>
      <w:lang w:eastAsia="es-CL"/>
    </w:rPr>
  </w:style>
  <w:style w:type="paragraph" w:styleId="Ttulo3">
    <w:name w:val="heading 3"/>
    <w:aliases w:val="T 3"/>
    <w:basedOn w:val="Normal"/>
    <w:link w:val="Ttulo3Car"/>
    <w:autoRedefine/>
    <w:uiPriority w:val="9"/>
    <w:unhideWhenUsed/>
    <w:qFormat/>
    <w:rsid w:val="00BA67DA"/>
    <w:pPr>
      <w:spacing w:before="0" w:after="160" w:line="259" w:lineRule="auto"/>
      <w:jc w:val="left"/>
      <w:outlineLvl w:val="2"/>
    </w:pPr>
  </w:style>
  <w:style w:type="paragraph" w:styleId="Ttulo4">
    <w:name w:val="heading 4"/>
    <w:aliases w:val="T 4"/>
    <w:basedOn w:val="Normal"/>
    <w:next w:val="Normal"/>
    <w:link w:val="Ttulo4Car"/>
    <w:autoRedefine/>
    <w:uiPriority w:val="9"/>
    <w:unhideWhenUsed/>
    <w:rsid w:val="0070336D"/>
    <w:pPr>
      <w:keepNext/>
      <w:keepLines/>
      <w:spacing w:before="200" w:after="0"/>
      <w:outlineLvl w:val="3"/>
    </w:pPr>
    <w:rPr>
      <w:rFonts w:eastAsiaTheme="majorEastAsia" w:cstheme="majorBidi"/>
      <w:bCs/>
      <w:iCs/>
      <w:sz w:val="28"/>
      <w:lang w:val="es-ES"/>
    </w:rPr>
  </w:style>
  <w:style w:type="paragraph" w:styleId="Ttulo5">
    <w:name w:val="heading 5"/>
    <w:aliases w:val="T 5"/>
    <w:basedOn w:val="Normal"/>
    <w:next w:val="Normal"/>
    <w:link w:val="Ttulo5Car"/>
    <w:autoRedefine/>
    <w:uiPriority w:val="9"/>
    <w:unhideWhenUsed/>
    <w:rsid w:val="0070336D"/>
    <w:pPr>
      <w:keepNext/>
      <w:keepLines/>
      <w:spacing w:before="200" w:after="120"/>
      <w:ind w:left="360"/>
      <w:jc w:val="left"/>
      <w:outlineLvl w:val="4"/>
    </w:pPr>
    <w:rPr>
      <w:rFonts w:eastAsiaTheme="majorEastAsia" w:cstheme="majorBidi"/>
      <w:sz w:val="26"/>
    </w:rPr>
  </w:style>
  <w:style w:type="paragraph" w:styleId="Ttulo6">
    <w:name w:val="heading 6"/>
    <w:basedOn w:val="Normal"/>
    <w:next w:val="Normal"/>
    <w:link w:val="Ttulo6Car"/>
    <w:uiPriority w:val="9"/>
    <w:unhideWhenUsed/>
    <w:rsid w:val="00900CC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rsid w:val="00900CC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es-ES"/>
    </w:rPr>
  </w:style>
  <w:style w:type="paragraph" w:styleId="Ttulo8">
    <w:name w:val="heading 8"/>
    <w:basedOn w:val="Normal"/>
    <w:next w:val="Normal"/>
    <w:link w:val="Ttulo8Car"/>
    <w:uiPriority w:val="9"/>
    <w:unhideWhenUsed/>
    <w:rsid w:val="00900CC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2"/>
      <w:szCs w:val="20"/>
      <w:lang w:val="es-ES"/>
    </w:rPr>
  </w:style>
  <w:style w:type="paragraph" w:styleId="Ttulo9">
    <w:name w:val="heading 9"/>
    <w:basedOn w:val="Normal"/>
    <w:next w:val="Normal"/>
    <w:link w:val="Ttulo9Car"/>
    <w:uiPriority w:val="9"/>
    <w:unhideWhenUsed/>
    <w:rsid w:val="00900CC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5982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982"/>
  </w:style>
  <w:style w:type="character" w:customStyle="1" w:styleId="Ttulo1Car">
    <w:name w:val="Título 1 Car"/>
    <w:aliases w:val="T 1 Car"/>
    <w:basedOn w:val="Fuentedeprrafopredeter"/>
    <w:link w:val="Ttulo1"/>
    <w:uiPriority w:val="9"/>
    <w:rsid w:val="00D20C8B"/>
    <w:rPr>
      <w:rFonts w:ascii="Times New Roman" w:eastAsiaTheme="majorEastAsia" w:hAnsi="Times New Roman" w:cstheme="majorBidi"/>
      <w:bCs/>
      <w:noProof/>
      <w:color w:val="000000" w:themeColor="text1"/>
      <w:sz w:val="38"/>
      <w:szCs w:val="36"/>
      <w:lang w:val="es-CL" w:eastAsia="es-CL"/>
    </w:rPr>
  </w:style>
  <w:style w:type="character" w:customStyle="1" w:styleId="Ttulo2Car">
    <w:name w:val="Título 2 Car"/>
    <w:aliases w:val="T 2 Car"/>
    <w:basedOn w:val="Fuentedeprrafopredeter"/>
    <w:link w:val="Ttulo2"/>
    <w:uiPriority w:val="9"/>
    <w:rsid w:val="00844BE0"/>
    <w:rPr>
      <w:rFonts w:ascii="Times New Roman" w:eastAsiaTheme="majorEastAsia" w:hAnsi="Times New Roman" w:cstheme="majorBidi"/>
      <w:bCs/>
      <w:color w:val="000000" w:themeColor="text1"/>
      <w:sz w:val="34"/>
      <w:szCs w:val="28"/>
      <w:lang w:val="es-CL" w:eastAsia="es-CL"/>
    </w:rPr>
  </w:style>
  <w:style w:type="character" w:customStyle="1" w:styleId="Ttulo3Car">
    <w:name w:val="Título 3 Car"/>
    <w:aliases w:val="T 3 Car"/>
    <w:basedOn w:val="Fuentedeprrafopredeter"/>
    <w:link w:val="Ttulo3"/>
    <w:uiPriority w:val="9"/>
    <w:rsid w:val="00BA67DA"/>
    <w:rPr>
      <w:rFonts w:ascii="Times New Roman" w:hAnsi="Times New Roman"/>
      <w:color w:val="000000" w:themeColor="text1"/>
      <w:sz w:val="24"/>
      <w:lang w:val="es-CL"/>
    </w:rPr>
  </w:style>
  <w:style w:type="character" w:customStyle="1" w:styleId="Ttulo4Car">
    <w:name w:val="Título 4 Car"/>
    <w:aliases w:val="T 4 Car"/>
    <w:basedOn w:val="Fuentedeprrafopredeter"/>
    <w:link w:val="Ttulo4"/>
    <w:uiPriority w:val="9"/>
    <w:rsid w:val="0070336D"/>
    <w:rPr>
      <w:rFonts w:ascii="Times New Roman" w:eastAsiaTheme="majorEastAsia" w:hAnsi="Times New Roman" w:cstheme="majorBidi"/>
      <w:bCs/>
      <w:iCs/>
      <w:color w:val="000000" w:themeColor="text1"/>
      <w:sz w:val="28"/>
    </w:rPr>
  </w:style>
  <w:style w:type="character" w:customStyle="1" w:styleId="Ttulo5Car">
    <w:name w:val="Título 5 Car"/>
    <w:aliases w:val="T 5 Car"/>
    <w:basedOn w:val="Fuentedeprrafopredeter"/>
    <w:link w:val="Ttulo5"/>
    <w:uiPriority w:val="9"/>
    <w:rsid w:val="0070336D"/>
    <w:rPr>
      <w:rFonts w:ascii="Times New Roman" w:eastAsiaTheme="majorEastAsia" w:hAnsi="Times New Roman" w:cstheme="majorBidi"/>
      <w:color w:val="000000" w:themeColor="text1"/>
      <w:sz w:val="26"/>
      <w:lang w:val="es-CL"/>
    </w:rPr>
  </w:style>
  <w:style w:type="character" w:customStyle="1" w:styleId="Ttulo6Car">
    <w:name w:val="Título 6 Car"/>
    <w:basedOn w:val="Fuentedeprrafopredeter"/>
    <w:link w:val="Ttulo6"/>
    <w:uiPriority w:val="9"/>
    <w:rsid w:val="00900C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ar">
    <w:name w:val="Título 7 Car"/>
    <w:basedOn w:val="Fuentedeprrafopredeter"/>
    <w:link w:val="Ttulo7"/>
    <w:uiPriority w:val="9"/>
    <w:rsid w:val="00900C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900CC8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900CC8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5598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982"/>
  </w:style>
  <w:style w:type="paragraph" w:styleId="Descripcin">
    <w:name w:val="caption"/>
    <w:basedOn w:val="Normal"/>
    <w:next w:val="Normal"/>
    <w:uiPriority w:val="35"/>
    <w:semiHidden/>
    <w:unhideWhenUsed/>
    <w:qFormat/>
    <w:rsid w:val="00900CC8"/>
    <w:pPr>
      <w:spacing w:after="200" w:line="240" w:lineRule="auto"/>
    </w:pPr>
    <w:rPr>
      <w:i/>
      <w:iCs/>
      <w:color w:val="17406D" w:themeColor="text2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900CC8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362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D4362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D4362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D436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436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43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4362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D4362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D4362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4362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4362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D4362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D4362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FD262C"/>
    <w:pPr>
      <w:pBdr>
        <w:top w:val="single" w:sz="2" w:space="10" w:color="073763" w:themeColor="accent1" w:themeShade="80" w:shadow="1"/>
        <w:left w:val="single" w:sz="2" w:space="10" w:color="073763" w:themeColor="accent1" w:themeShade="80" w:shadow="1"/>
        <w:bottom w:val="single" w:sz="2" w:space="10" w:color="073763" w:themeColor="accent1" w:themeShade="80" w:shadow="1"/>
        <w:right w:val="single" w:sz="2" w:space="10" w:color="073763" w:themeColor="accent1" w:themeShade="80" w:shadow="1"/>
      </w:pBdr>
      <w:ind w:left="1152" w:right="1152"/>
    </w:pPr>
    <w:rPr>
      <w:i/>
      <w:iCs/>
      <w:color w:val="073763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833A7"/>
    <w:rPr>
      <w:color w:val="073763" w:themeColor="accent1" w:themeShade="80"/>
      <w:u w:val="single"/>
    </w:rPr>
  </w:style>
  <w:style w:type="character" w:styleId="Hipervnculo">
    <w:name w:val="Hyperlink"/>
    <w:basedOn w:val="Fuentedeprrafopredeter"/>
    <w:uiPriority w:val="99"/>
    <w:unhideWhenUsed/>
    <w:rsid w:val="007833A7"/>
    <w:rPr>
      <w:color w:val="0C9A73" w:themeColor="accent4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33A7"/>
    <w:rPr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900CC8"/>
    <w:rPr>
      <w:i/>
      <w:iCs/>
      <w:color w:val="0B5294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FD262C"/>
    <w:pPr>
      <w:pBdr>
        <w:top w:val="single" w:sz="4" w:space="10" w:color="0B5294" w:themeColor="accent1" w:themeShade="BF"/>
        <w:bottom w:val="single" w:sz="4" w:space="10" w:color="0B5294" w:themeColor="accent1" w:themeShade="BF"/>
      </w:pBdr>
      <w:spacing w:before="360" w:after="360"/>
      <w:ind w:left="864" w:right="864"/>
      <w:jc w:val="center"/>
    </w:pPr>
    <w:rPr>
      <w:i/>
      <w:iCs/>
      <w:color w:val="0B5294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D262C"/>
    <w:rPr>
      <w:i/>
      <w:iCs/>
      <w:color w:val="0B5294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900CC8"/>
    <w:rPr>
      <w:b/>
      <w:bCs/>
      <w:caps w:val="0"/>
      <w:smallCaps/>
      <w:color w:val="0B5294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900CC8"/>
    <w:pPr>
      <w:spacing w:after="0" w:line="240" w:lineRule="auto"/>
    </w:pPr>
    <w:rPr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0CC8"/>
    <w:rPr>
      <w:lang w:val="en-US" w:eastAsia="en-US"/>
    </w:rPr>
  </w:style>
  <w:style w:type="paragraph" w:styleId="Prrafodelista">
    <w:name w:val="List Paragraph"/>
    <w:basedOn w:val="Normal"/>
    <w:uiPriority w:val="34"/>
    <w:unhideWhenUsed/>
    <w:qFormat/>
    <w:rsid w:val="00900CC8"/>
    <w:pPr>
      <w:ind w:left="720"/>
      <w:contextualSpacing/>
    </w:pPr>
  </w:style>
  <w:style w:type="paragraph" w:styleId="Ttulo">
    <w:name w:val="Title"/>
    <w:basedOn w:val="Normal"/>
    <w:next w:val="Normal"/>
    <w:link w:val="TtuloCar"/>
    <w:autoRedefine/>
    <w:uiPriority w:val="10"/>
    <w:qFormat/>
    <w:rsid w:val="00987D61"/>
    <w:pPr>
      <w:pBdr>
        <w:bottom w:val="single" w:sz="2" w:space="1" w:color="auto"/>
      </w:pBdr>
      <w:spacing w:before="0" w:after="0" w:line="240" w:lineRule="auto"/>
      <w:contextualSpacing/>
      <w:jc w:val="center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7D61"/>
    <w:rPr>
      <w:rFonts w:ascii="Times New Roman" w:eastAsiaTheme="majorEastAsia" w:hAnsi="Times New Roman" w:cstheme="majorBidi"/>
      <w:color w:val="000000" w:themeColor="text1"/>
      <w:spacing w:val="-10"/>
      <w:kern w:val="28"/>
      <w:sz w:val="48"/>
      <w:szCs w:val="56"/>
      <w:lang w:val="es-CL"/>
    </w:rPr>
  </w:style>
  <w:style w:type="paragraph" w:styleId="NormalWeb">
    <w:name w:val="Normal (Web)"/>
    <w:basedOn w:val="Normal"/>
    <w:uiPriority w:val="99"/>
    <w:semiHidden/>
    <w:unhideWhenUsed/>
    <w:rsid w:val="008E343F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Cs w:val="24"/>
      <w:lang w:eastAsia="es-CL"/>
    </w:rPr>
  </w:style>
  <w:style w:type="character" w:customStyle="1" w:styleId="apple-tab-span">
    <w:name w:val="apple-tab-span"/>
    <w:basedOn w:val="Fuentedeprrafopredeter"/>
    <w:rsid w:val="008E343F"/>
  </w:style>
  <w:style w:type="paragraph" w:styleId="TDC2">
    <w:name w:val="toc 2"/>
    <w:basedOn w:val="Normal"/>
    <w:next w:val="Normal"/>
    <w:autoRedefine/>
    <w:uiPriority w:val="39"/>
    <w:unhideWhenUsed/>
    <w:rsid w:val="008E343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E343F"/>
    <w:pPr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40074F"/>
    <w:pPr>
      <w:spacing w:after="100"/>
    </w:pPr>
  </w:style>
  <w:style w:type="table" w:styleId="Tablaconcuadrcula">
    <w:name w:val="Table Grid"/>
    <w:basedOn w:val="Tablanormal"/>
    <w:uiPriority w:val="39"/>
    <w:rsid w:val="009C3E92"/>
    <w:pPr>
      <w:spacing w:after="0" w:line="240" w:lineRule="auto"/>
    </w:pPr>
    <w:rPr>
      <w:rFonts w:ascii="Calibri" w:eastAsia="SimSu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2975">
          <w:marLeft w:val="-12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710">
          <w:marLeft w:val="-11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50992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1811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1881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3202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nigami\AppData\Roaming\Microsoft\Plantillas\Dise&#241;o%20de%20informe%20(en%20blanc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E95CC716BC495292CB3AAFFA2AE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E5333-95EB-4E3F-BAFE-0237DD3DB9AA}"/>
      </w:docPartPr>
      <w:docPartBody>
        <w:p w:rsidR="004F670F" w:rsidRDefault="000825B6" w:rsidP="000825B6">
          <w:pPr>
            <w:pStyle w:val="57E95CC716BC495292CB3AAFFA2AE908"/>
          </w:pPr>
          <w:r>
            <w:rPr>
              <w:color w:val="5B9BD5" w:themeColor="accent1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5B6"/>
    <w:rsid w:val="0006013C"/>
    <w:rsid w:val="000610AD"/>
    <w:rsid w:val="00066425"/>
    <w:rsid w:val="000825B6"/>
    <w:rsid w:val="00082A4A"/>
    <w:rsid w:val="000D68F2"/>
    <w:rsid w:val="001F3AF9"/>
    <w:rsid w:val="00245386"/>
    <w:rsid w:val="00331F96"/>
    <w:rsid w:val="004F670F"/>
    <w:rsid w:val="00537D07"/>
    <w:rsid w:val="005B663D"/>
    <w:rsid w:val="006213E7"/>
    <w:rsid w:val="006448F6"/>
    <w:rsid w:val="006A49C1"/>
    <w:rsid w:val="006F7A03"/>
    <w:rsid w:val="008954BC"/>
    <w:rsid w:val="00B55755"/>
    <w:rsid w:val="00BB2A34"/>
    <w:rsid w:val="00C01E5C"/>
    <w:rsid w:val="00C75913"/>
    <w:rsid w:val="00D42DAB"/>
    <w:rsid w:val="00FE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BDA678024594AD09267D96A5561CCD2">
    <w:name w:val="9BDA678024594AD09267D96A5561CCD2"/>
  </w:style>
  <w:style w:type="paragraph" w:customStyle="1" w:styleId="28189BFED20A44028CC01517DE23DCF9">
    <w:name w:val="28189BFED20A44028CC01517DE23DCF9"/>
  </w:style>
  <w:style w:type="paragraph" w:customStyle="1" w:styleId="A8471E3A759446F793933EC7143C9898">
    <w:name w:val="A8471E3A759446F793933EC7143C9898"/>
  </w:style>
  <w:style w:type="paragraph" w:customStyle="1" w:styleId="140733277B734526BA300538EBFADD95">
    <w:name w:val="140733277B734526BA300538EBFADD95"/>
    <w:rsid w:val="000825B6"/>
  </w:style>
  <w:style w:type="paragraph" w:customStyle="1" w:styleId="78C1165A4629498F92DBA3C582A5ACE0">
    <w:name w:val="78C1165A4629498F92DBA3C582A5ACE0"/>
    <w:rsid w:val="000825B6"/>
  </w:style>
  <w:style w:type="paragraph" w:customStyle="1" w:styleId="57E95CC716BC495292CB3AAFFA2AE908">
    <w:name w:val="57E95CC716BC495292CB3AAFFA2AE908"/>
    <w:rsid w:val="000825B6"/>
  </w:style>
  <w:style w:type="paragraph" w:customStyle="1" w:styleId="90C30B6D0F894E7F8AF49E0CA8D2AF40">
    <w:name w:val="90C30B6D0F894E7F8AF49E0CA8D2AF40"/>
    <w:rsid w:val="006448F6"/>
  </w:style>
  <w:style w:type="paragraph" w:customStyle="1" w:styleId="2CAB3BDB41D64A098E0C4ADBB48BA0D0">
    <w:name w:val="2CAB3BDB41D64A098E0C4ADBB48BA0D0"/>
    <w:rsid w:val="006448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2019-10-14T00:00:00</PublishDate>
  <Abstract/>
  <CompanyAddress>Profesor: Pedro Campos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FB1389C-96CB-432B-8444-0FC876896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 (en blanco)</Template>
  <TotalTime>3</TotalTime>
  <Pages>13</Pages>
  <Words>22</Words>
  <Characters>121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Plataforma web de pedidos online</vt:lpstr>
      <vt:lpstr/>
    </vt:vector>
  </TitlesOfParts>
  <Company>Integrantes: Sebastián Fredes – Dariel Serrano – Marco Mena – Nelson Domínguez                                                        Oscar Caro – José Astudillo – Ignacio Jara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Plataforma web de pedidos online</dc:title>
  <dc:subject>Enfocada en la recepción y creación de pedidos para Confinut</dc:subject>
  <dc:creator>Shinigami</dc:creator>
  <cp:lastModifiedBy>DarkStar</cp:lastModifiedBy>
  <cp:revision>3</cp:revision>
  <dcterms:created xsi:type="dcterms:W3CDTF">2019-10-14T00:33:00Z</dcterms:created>
  <dcterms:modified xsi:type="dcterms:W3CDTF">2019-10-14T03:02:00Z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